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00BD2" w14:textId="77777777" w:rsidR="0033463A" w:rsidRPr="0033463A" w:rsidRDefault="0033463A" w:rsidP="00324C76">
      <w:pPr>
        <w:pStyle w:val="2"/>
        <w:rPr>
          <w:rStyle w:val="ListLabel1"/>
        </w:rPr>
      </w:pP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409"/>
        <w:gridCol w:w="2201"/>
        <w:gridCol w:w="900"/>
        <w:gridCol w:w="1852"/>
        <w:gridCol w:w="1550"/>
        <w:gridCol w:w="1560"/>
        <w:gridCol w:w="1099"/>
      </w:tblGrid>
      <w:tr w:rsidR="005363C3" w:rsidRPr="0049551E" w14:paraId="1C85B75A" w14:textId="77777777" w:rsidTr="005363C3">
        <w:tc>
          <w:tcPr>
            <w:tcW w:w="409" w:type="dxa"/>
          </w:tcPr>
          <w:p w14:paraId="1E9272EC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01" w:type="dxa"/>
          </w:tcPr>
          <w:p w14:paraId="734F967B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900" w:type="dxa"/>
          </w:tcPr>
          <w:p w14:paraId="4F4CE937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1852" w:type="dxa"/>
          </w:tcPr>
          <w:p w14:paraId="549BB89F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Алгоритм воспроизведения</w:t>
            </w:r>
          </w:p>
        </w:tc>
        <w:tc>
          <w:tcPr>
            <w:tcW w:w="1550" w:type="dxa"/>
          </w:tcPr>
          <w:p w14:paraId="75069D33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1560" w:type="dxa"/>
          </w:tcPr>
          <w:p w14:paraId="19C9ADE2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099" w:type="dxa"/>
          </w:tcPr>
          <w:p w14:paraId="6920706B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Приложение</w:t>
            </w:r>
          </w:p>
        </w:tc>
      </w:tr>
      <w:tr w:rsidR="005363C3" w:rsidRPr="0049551E" w14:paraId="0F1CBAA5" w14:textId="77777777" w:rsidTr="005363C3">
        <w:tc>
          <w:tcPr>
            <w:tcW w:w="409" w:type="dxa"/>
          </w:tcPr>
          <w:p w14:paraId="50D7C28C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1" w:type="dxa"/>
          </w:tcPr>
          <w:p w14:paraId="004F6050" w14:textId="105BC760" w:rsidR="003400DA" w:rsidRPr="0049551E" w:rsidRDefault="00735E33" w:rsidP="00540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ввода данных </w:t>
            </w:r>
            <w:r w:rsidR="00CC2FA5">
              <w:rPr>
                <w:rFonts w:ascii="Times New Roman" w:hAnsi="Times New Roman" w:cs="Times New Roman"/>
              </w:rPr>
              <w:t xml:space="preserve">при </w:t>
            </w:r>
            <w:proofErr w:type="gramStart"/>
            <w:r w:rsidR="00CC2FA5">
              <w:rPr>
                <w:rFonts w:ascii="Times New Roman" w:hAnsi="Times New Roman" w:cs="Times New Roman"/>
              </w:rPr>
              <w:t>регистрации(</w:t>
            </w:r>
            <w:proofErr w:type="gramEnd"/>
            <w:r w:rsidR="00CC2FA5">
              <w:rPr>
                <w:rFonts w:ascii="Times New Roman" w:hAnsi="Times New Roman" w:cs="Times New Roman"/>
              </w:rPr>
              <w:t>логин уже есть в БД)</w:t>
            </w:r>
          </w:p>
        </w:tc>
        <w:tc>
          <w:tcPr>
            <w:tcW w:w="900" w:type="dxa"/>
          </w:tcPr>
          <w:p w14:paraId="002E7C50" w14:textId="77777777" w:rsidR="003400DA" w:rsidRPr="0049551E" w:rsidRDefault="003400DA" w:rsidP="00540539">
            <w:pPr>
              <w:rPr>
                <w:rFonts w:ascii="Times New Roman" w:hAnsi="Times New Roman" w:cs="Times New Roman"/>
                <w:lang w:val="en-US"/>
              </w:rPr>
            </w:pPr>
            <w:r w:rsidRPr="0049551E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852" w:type="dxa"/>
          </w:tcPr>
          <w:p w14:paraId="1263B2BA" w14:textId="3F9293E6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Запуск приложения</w:t>
            </w:r>
            <w:r w:rsidR="00735E33">
              <w:rPr>
                <w:rFonts w:ascii="Times New Roman" w:hAnsi="Times New Roman" w:cs="Times New Roman"/>
              </w:rPr>
              <w:t xml:space="preserve"> с неправильными данными в полях </w:t>
            </w:r>
            <w:r w:rsidR="005363C3"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550" w:type="dxa"/>
          </w:tcPr>
          <w:p w14:paraId="15CC4B20" w14:textId="4FC95FAF" w:rsidR="003400DA" w:rsidRPr="0049551E" w:rsidRDefault="00735E33" w:rsidP="00540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ошибки о </w:t>
            </w:r>
            <w:r w:rsidR="005363C3" w:rsidRPr="005363C3">
              <w:rPr>
                <w:rFonts w:ascii="Times New Roman" w:hAnsi="Times New Roman" w:cs="Times New Roman"/>
              </w:rPr>
              <w:t>некорректных данных</w:t>
            </w:r>
          </w:p>
        </w:tc>
        <w:tc>
          <w:tcPr>
            <w:tcW w:w="1560" w:type="dxa"/>
          </w:tcPr>
          <w:p w14:paraId="596AB5FD" w14:textId="2DDF4F82" w:rsidR="003400DA" w:rsidRPr="0049551E" w:rsidRDefault="005363C3" w:rsidP="00540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ошибки о </w:t>
            </w:r>
            <w:r w:rsidRPr="005363C3">
              <w:rPr>
                <w:rFonts w:ascii="Times New Roman" w:hAnsi="Times New Roman" w:cs="Times New Roman"/>
              </w:rPr>
              <w:t>некорректных данных</w:t>
            </w:r>
          </w:p>
        </w:tc>
        <w:tc>
          <w:tcPr>
            <w:tcW w:w="1099" w:type="dxa"/>
          </w:tcPr>
          <w:p w14:paraId="6DD4931D" w14:textId="77777777" w:rsidR="003400DA" w:rsidRPr="0049551E" w:rsidRDefault="003400DA" w:rsidP="00540539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Рисунок 1</w:t>
            </w:r>
          </w:p>
        </w:tc>
      </w:tr>
      <w:tr w:rsidR="005363C3" w:rsidRPr="0049551E" w14:paraId="4B82E505" w14:textId="77777777" w:rsidTr="005363C3">
        <w:tc>
          <w:tcPr>
            <w:tcW w:w="409" w:type="dxa"/>
          </w:tcPr>
          <w:p w14:paraId="056DE319" w14:textId="236C33BF" w:rsidR="005363C3" w:rsidRPr="0049551E" w:rsidRDefault="00474815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1" w:type="dxa"/>
          </w:tcPr>
          <w:p w14:paraId="63ADF804" w14:textId="72DE608B" w:rsidR="005363C3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ввода данных при </w:t>
            </w:r>
            <w:proofErr w:type="gramStart"/>
            <w:r>
              <w:rPr>
                <w:rFonts w:ascii="Times New Roman" w:hAnsi="Times New Roman" w:cs="Times New Roman"/>
              </w:rPr>
              <w:t>регистрации(</w:t>
            </w:r>
            <w:proofErr w:type="gramEnd"/>
            <w:r>
              <w:rPr>
                <w:rFonts w:ascii="Times New Roman" w:hAnsi="Times New Roman" w:cs="Times New Roman"/>
              </w:rPr>
              <w:t>ошибка в подтверждении пароля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0" w:type="dxa"/>
          </w:tcPr>
          <w:p w14:paraId="2410ABAA" w14:textId="272B4D53" w:rsidR="005363C3" w:rsidRPr="0049551E" w:rsidRDefault="005363C3" w:rsidP="005363C3">
            <w:pPr>
              <w:rPr>
                <w:rFonts w:ascii="Times New Roman" w:hAnsi="Times New Roman" w:cs="Times New Roman"/>
                <w:lang w:val="en-US"/>
              </w:rPr>
            </w:pPr>
            <w:r w:rsidRPr="0049551E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852" w:type="dxa"/>
          </w:tcPr>
          <w:p w14:paraId="2E96560D" w14:textId="7FCB7229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Запуск приложения</w:t>
            </w:r>
            <w:r>
              <w:rPr>
                <w:rFonts w:ascii="Times New Roman" w:hAnsi="Times New Roman" w:cs="Times New Roman"/>
              </w:rPr>
              <w:t xml:space="preserve"> с неправильными данными в полях регистрации</w:t>
            </w:r>
          </w:p>
        </w:tc>
        <w:tc>
          <w:tcPr>
            <w:tcW w:w="1550" w:type="dxa"/>
          </w:tcPr>
          <w:p w14:paraId="586FFA87" w14:textId="13681AFE" w:rsidR="005363C3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ошибки о </w:t>
            </w:r>
            <w:r w:rsidRPr="005363C3">
              <w:rPr>
                <w:rFonts w:ascii="Times New Roman" w:hAnsi="Times New Roman" w:cs="Times New Roman"/>
              </w:rPr>
              <w:t>некорректных данных</w:t>
            </w:r>
          </w:p>
        </w:tc>
        <w:tc>
          <w:tcPr>
            <w:tcW w:w="1560" w:type="dxa"/>
          </w:tcPr>
          <w:p w14:paraId="5AEAE3A9" w14:textId="6F4241DD" w:rsidR="005363C3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ошибки о </w:t>
            </w:r>
            <w:r w:rsidRPr="005363C3">
              <w:rPr>
                <w:rFonts w:ascii="Times New Roman" w:hAnsi="Times New Roman" w:cs="Times New Roman"/>
              </w:rPr>
              <w:t>некорректных данных</w:t>
            </w:r>
          </w:p>
        </w:tc>
        <w:tc>
          <w:tcPr>
            <w:tcW w:w="1099" w:type="dxa"/>
          </w:tcPr>
          <w:p w14:paraId="002CA357" w14:textId="77BA545E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 xml:space="preserve">Рисунок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363C3" w:rsidRPr="0049551E" w14:paraId="0EFE74F6" w14:textId="77777777" w:rsidTr="005363C3">
        <w:tc>
          <w:tcPr>
            <w:tcW w:w="409" w:type="dxa"/>
          </w:tcPr>
          <w:p w14:paraId="5C311033" w14:textId="5E4D5309" w:rsidR="005363C3" w:rsidRPr="0049551E" w:rsidRDefault="00474815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1" w:type="dxa"/>
          </w:tcPr>
          <w:p w14:paraId="61476092" w14:textId="4E31E771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ввода данных при </w:t>
            </w:r>
            <w:proofErr w:type="gramStart"/>
            <w:r>
              <w:rPr>
                <w:rFonts w:ascii="Times New Roman" w:hAnsi="Times New Roman" w:cs="Times New Roman"/>
              </w:rPr>
              <w:t>авторизации(</w:t>
            </w:r>
            <w:proofErr w:type="gramEnd"/>
            <w:r>
              <w:rPr>
                <w:rFonts w:ascii="Times New Roman" w:hAnsi="Times New Roman" w:cs="Times New Roman"/>
              </w:rPr>
              <w:t>неверный логин или пароль)</w:t>
            </w:r>
          </w:p>
        </w:tc>
        <w:tc>
          <w:tcPr>
            <w:tcW w:w="900" w:type="dxa"/>
          </w:tcPr>
          <w:p w14:paraId="0A50BE66" w14:textId="77777777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852" w:type="dxa"/>
          </w:tcPr>
          <w:p w14:paraId="56A4FE1C" w14:textId="00194198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>Запуск приложения</w:t>
            </w:r>
            <w:r>
              <w:rPr>
                <w:rFonts w:ascii="Times New Roman" w:hAnsi="Times New Roman" w:cs="Times New Roman"/>
              </w:rPr>
              <w:t xml:space="preserve"> с неправильными данными в полях </w:t>
            </w:r>
            <w:r>
              <w:rPr>
                <w:rFonts w:ascii="Times New Roman" w:hAnsi="Times New Roman" w:cs="Times New Roman"/>
              </w:rPr>
              <w:t>авторизации</w:t>
            </w:r>
          </w:p>
        </w:tc>
        <w:tc>
          <w:tcPr>
            <w:tcW w:w="1550" w:type="dxa"/>
          </w:tcPr>
          <w:p w14:paraId="12B554B6" w14:textId="77777777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ошибки, говорящее о неправильном логине или пароле</w:t>
            </w:r>
          </w:p>
        </w:tc>
        <w:tc>
          <w:tcPr>
            <w:tcW w:w="1560" w:type="dxa"/>
          </w:tcPr>
          <w:p w14:paraId="517F8A1B" w14:textId="2E2CEF3B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ошибки, говорящее о неправильном логине или пароле</w:t>
            </w:r>
          </w:p>
        </w:tc>
        <w:tc>
          <w:tcPr>
            <w:tcW w:w="1099" w:type="dxa"/>
          </w:tcPr>
          <w:p w14:paraId="24E20C4C" w14:textId="333266B9" w:rsidR="005363C3" w:rsidRPr="0049551E" w:rsidRDefault="005363C3" w:rsidP="005363C3">
            <w:pPr>
              <w:rPr>
                <w:rFonts w:ascii="Times New Roman" w:hAnsi="Times New Roman" w:cs="Times New Roman"/>
              </w:rPr>
            </w:pPr>
            <w:r w:rsidRPr="0049551E">
              <w:rPr>
                <w:rFonts w:ascii="Times New Roman" w:hAnsi="Times New Roman" w:cs="Times New Roman"/>
              </w:rPr>
              <w:t xml:space="preserve">Рисунок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304E53F" w14:textId="147D9146" w:rsidR="00B0083D" w:rsidRDefault="00B0083D" w:rsidP="00324C76">
      <w:pPr>
        <w:pStyle w:val="2"/>
        <w:rPr>
          <w:rStyle w:val="ListLabel1"/>
          <w:b w:val="0"/>
        </w:rPr>
      </w:pPr>
    </w:p>
    <w:p w14:paraId="0BBB3F44" w14:textId="77777777" w:rsidR="00CC2FA5" w:rsidRPr="005363C3" w:rsidRDefault="00CC2FA5" w:rsidP="00CC2FA5">
      <w:pPr>
        <w:ind w:left="142" w:right="1" w:firstLine="567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325A8" wp14:editId="4560E58D">
            <wp:extent cx="2200275" cy="338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0F6" w14:textId="2E32D328" w:rsidR="00CC2FA5" w:rsidRPr="005363C3" w:rsidRDefault="00CC2FA5" w:rsidP="00CC2FA5">
      <w:pPr>
        <w:ind w:left="142" w:right="1" w:firstLine="567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Рисунок 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>1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 – Результат ошибки при регистрации (логин уже есть в БД)</w:t>
      </w:r>
    </w:p>
    <w:p w14:paraId="671FECFA" w14:textId="77777777" w:rsidR="00CC2FA5" w:rsidRPr="005363C3" w:rsidRDefault="00CC2FA5" w:rsidP="00CC2FA5">
      <w:pPr>
        <w:ind w:left="142" w:right="1" w:firstLine="567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AB7CD" wp14:editId="0A4935AE">
            <wp:extent cx="2219325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18F2" w14:textId="703A5305" w:rsidR="00CC2FA5" w:rsidRPr="005363C3" w:rsidRDefault="00CC2FA5" w:rsidP="00CC2FA5">
      <w:pPr>
        <w:ind w:left="142" w:right="1" w:firstLine="567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Рисунок 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>2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 – Результат ошибки при регистрации (пароли не совпадают)</w:t>
      </w:r>
    </w:p>
    <w:p w14:paraId="396BA61E" w14:textId="77777777" w:rsidR="00CC2FA5" w:rsidRPr="005363C3" w:rsidRDefault="00CC2FA5" w:rsidP="00CC2FA5">
      <w:pPr>
        <w:ind w:left="142" w:right="1" w:firstLine="567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FD0BE" wp14:editId="3E1D59B3">
            <wp:extent cx="2419350" cy="34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AE14" w14:textId="6F515B6B" w:rsidR="00CC2FA5" w:rsidRPr="005363C3" w:rsidRDefault="00CC2FA5" w:rsidP="00CC2FA5">
      <w:pPr>
        <w:ind w:left="142" w:right="1" w:firstLine="567"/>
        <w:rPr>
          <w:rFonts w:ascii="Times New Roman" w:hAnsi="Times New Roman" w:cs="Times New Roman"/>
          <w:sz w:val="24"/>
          <w:szCs w:val="24"/>
          <w:highlight w:val="white"/>
        </w:rPr>
      </w:pP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Рисунок 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Pr="005363C3">
        <w:rPr>
          <w:rFonts w:ascii="Times New Roman" w:hAnsi="Times New Roman" w:cs="Times New Roman"/>
          <w:sz w:val="24"/>
          <w:szCs w:val="24"/>
          <w:highlight w:val="white"/>
        </w:rPr>
        <w:t xml:space="preserve"> – Результат ошибки при авторизации (неверный логин или пароль)</w:t>
      </w:r>
    </w:p>
    <w:p w14:paraId="14A6182D" w14:textId="77777777" w:rsidR="00B0083D" w:rsidRPr="005363C3" w:rsidRDefault="00B0083D" w:rsidP="00324C76">
      <w:pPr>
        <w:pStyle w:val="2"/>
        <w:rPr>
          <w:rStyle w:val="ListLabel1"/>
          <w:rFonts w:cs="Times New Roman"/>
          <w:b w:val="0"/>
          <w:szCs w:val="24"/>
        </w:rPr>
      </w:pPr>
    </w:p>
    <w:sectPr w:rsidR="00B0083D" w:rsidRPr="005363C3" w:rsidSect="00EB3FB2"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59094" w14:textId="77777777" w:rsidR="00E6231C" w:rsidRDefault="00E6231C">
      <w:pPr>
        <w:spacing w:after="0" w:line="240" w:lineRule="auto"/>
      </w:pPr>
      <w:r>
        <w:separator/>
      </w:r>
    </w:p>
  </w:endnote>
  <w:endnote w:type="continuationSeparator" w:id="0">
    <w:p w14:paraId="3E8469F4" w14:textId="77777777" w:rsidR="00E6231C" w:rsidRDefault="00E6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565276"/>
      <w:docPartObj>
        <w:docPartGallery w:val="Page Numbers (Bottom of Page)"/>
        <w:docPartUnique/>
      </w:docPartObj>
    </w:sdtPr>
    <w:sdtEndPr/>
    <w:sdtContent>
      <w:p w14:paraId="78FAA074" w14:textId="77777777" w:rsidR="009F0F3A" w:rsidRDefault="00AE2AFD">
        <w:pPr>
          <w:pStyle w:val="af4"/>
          <w:jc w:val="right"/>
        </w:pPr>
        <w:r>
          <w:fldChar w:fldCharType="begin"/>
        </w:r>
        <w:r w:rsidR="009F0F3A">
          <w:instrText>PAGE</w:instrText>
        </w:r>
        <w:r>
          <w:fldChar w:fldCharType="separate"/>
        </w:r>
        <w:r w:rsidR="006517C9">
          <w:rPr>
            <w:noProof/>
          </w:rPr>
          <w:t>3</w:t>
        </w:r>
        <w:r>
          <w:fldChar w:fldCharType="end"/>
        </w:r>
      </w:p>
    </w:sdtContent>
  </w:sdt>
  <w:p w14:paraId="41EA7DEC" w14:textId="77777777" w:rsidR="009F0F3A" w:rsidRDefault="009F0F3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6BE87" w14:textId="77777777" w:rsidR="00E6231C" w:rsidRDefault="00E6231C">
      <w:pPr>
        <w:spacing w:after="0" w:line="240" w:lineRule="auto"/>
      </w:pPr>
      <w:r>
        <w:separator/>
      </w:r>
    </w:p>
  </w:footnote>
  <w:footnote w:type="continuationSeparator" w:id="0">
    <w:p w14:paraId="39AB75A2" w14:textId="77777777" w:rsidR="00E6231C" w:rsidRDefault="00E62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3532"/>
    <w:multiLevelType w:val="hybridMultilevel"/>
    <w:tmpl w:val="50DA3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647"/>
    <w:multiLevelType w:val="hybridMultilevel"/>
    <w:tmpl w:val="204A0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77405"/>
    <w:multiLevelType w:val="hybridMultilevel"/>
    <w:tmpl w:val="CDDAB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21A9A"/>
    <w:multiLevelType w:val="hybridMultilevel"/>
    <w:tmpl w:val="5F2A5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7673"/>
    <w:multiLevelType w:val="hybridMultilevel"/>
    <w:tmpl w:val="10FE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1ADF"/>
    <w:multiLevelType w:val="multilevel"/>
    <w:tmpl w:val="039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E1E52"/>
    <w:multiLevelType w:val="hybridMultilevel"/>
    <w:tmpl w:val="50DA3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14D43"/>
    <w:multiLevelType w:val="hybridMultilevel"/>
    <w:tmpl w:val="CDDAB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5068"/>
    <w:multiLevelType w:val="multilevel"/>
    <w:tmpl w:val="DA849A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1224D8A"/>
    <w:multiLevelType w:val="multilevel"/>
    <w:tmpl w:val="B93CD6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37612"/>
    <w:multiLevelType w:val="hybridMultilevel"/>
    <w:tmpl w:val="A2808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503"/>
    <w:rsid w:val="00033327"/>
    <w:rsid w:val="00055D22"/>
    <w:rsid w:val="001D552E"/>
    <w:rsid w:val="00235503"/>
    <w:rsid w:val="00296375"/>
    <w:rsid w:val="002C02C6"/>
    <w:rsid w:val="00324C76"/>
    <w:rsid w:val="003340A6"/>
    <w:rsid w:val="0033454F"/>
    <w:rsid w:val="0033463A"/>
    <w:rsid w:val="003400DA"/>
    <w:rsid w:val="00382D8C"/>
    <w:rsid w:val="003F0575"/>
    <w:rsid w:val="00474815"/>
    <w:rsid w:val="0049551E"/>
    <w:rsid w:val="005066C5"/>
    <w:rsid w:val="005363C3"/>
    <w:rsid w:val="00540539"/>
    <w:rsid w:val="00557D58"/>
    <w:rsid w:val="005B4704"/>
    <w:rsid w:val="00647B07"/>
    <w:rsid w:val="006517C9"/>
    <w:rsid w:val="006C5A62"/>
    <w:rsid w:val="007004E3"/>
    <w:rsid w:val="00735E33"/>
    <w:rsid w:val="0075218A"/>
    <w:rsid w:val="007A3218"/>
    <w:rsid w:val="007C0EAC"/>
    <w:rsid w:val="008173E8"/>
    <w:rsid w:val="008F036E"/>
    <w:rsid w:val="009A2A41"/>
    <w:rsid w:val="009C7B07"/>
    <w:rsid w:val="009D4DCF"/>
    <w:rsid w:val="009F0F3A"/>
    <w:rsid w:val="00A64959"/>
    <w:rsid w:val="00AA79B2"/>
    <w:rsid w:val="00AE2AFD"/>
    <w:rsid w:val="00B0083D"/>
    <w:rsid w:val="00B65A64"/>
    <w:rsid w:val="00BF73BC"/>
    <w:rsid w:val="00C2449B"/>
    <w:rsid w:val="00C72970"/>
    <w:rsid w:val="00CC2FA5"/>
    <w:rsid w:val="00CD5142"/>
    <w:rsid w:val="00E6231C"/>
    <w:rsid w:val="00EB3FB2"/>
    <w:rsid w:val="00EF745F"/>
    <w:rsid w:val="00F01665"/>
    <w:rsid w:val="00F20DBC"/>
    <w:rsid w:val="00F35530"/>
    <w:rsid w:val="00F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7DC4"/>
  <w15:docId w15:val="{43890C3B-70C1-4D81-AAFB-5C387424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E4232"/>
    <w:rPr>
      <w:b/>
      <w:bCs/>
    </w:rPr>
  </w:style>
  <w:style w:type="character" w:styleId="a4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character" w:customStyle="1" w:styleId="20">
    <w:name w:val="Цитата 2 Знак"/>
    <w:basedOn w:val="a0"/>
    <w:link w:val="20"/>
    <w:uiPriority w:val="29"/>
    <w:qFormat/>
    <w:rsid w:val="00AE4232"/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uiPriority w:val="30"/>
    <w:qFormat/>
    <w:rsid w:val="00AE4232"/>
    <w:rPr>
      <w:b/>
      <w:bCs/>
      <w:i/>
      <w:iCs/>
      <w:color w:val="4F81BD" w:themeColor="accent1"/>
    </w:rPr>
  </w:style>
  <w:style w:type="character" w:customStyle="1" w:styleId="-">
    <w:name w:val="Интернет-ссылка"/>
    <w:basedOn w:val="a0"/>
    <w:uiPriority w:val="99"/>
    <w:unhideWhenUsed/>
    <w:rsid w:val="009D5120"/>
    <w:rPr>
      <w:color w:val="0000FF" w:themeColor="hyperlink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rsid w:val="00BF1076"/>
    <w:rPr>
      <w:rFonts w:ascii="Tahoma" w:hAnsi="Tahoma" w:cs="Tahoma"/>
      <w:sz w:val="16"/>
      <w:szCs w:val="16"/>
    </w:rPr>
  </w:style>
  <w:style w:type="character" w:customStyle="1" w:styleId="21">
    <w:name w:val="Цитата 2 Знак1"/>
    <w:basedOn w:val="a0"/>
    <w:link w:val="22"/>
    <w:uiPriority w:val="9"/>
    <w:qFormat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7">
    <w:name w:val="Верхний колонтитул Знак"/>
    <w:basedOn w:val="a0"/>
    <w:uiPriority w:val="99"/>
    <w:qFormat/>
    <w:rsid w:val="00EB3B13"/>
  </w:style>
  <w:style w:type="character" w:customStyle="1" w:styleId="a8">
    <w:name w:val="Нижний колонтитул Знак"/>
    <w:basedOn w:val="a0"/>
    <w:uiPriority w:val="99"/>
    <w:qFormat/>
    <w:rsid w:val="00EB3B13"/>
  </w:style>
  <w:style w:type="character" w:customStyle="1" w:styleId="ListLabel1">
    <w:name w:val="ListLabel 1"/>
    <w:qFormat/>
    <w:rsid w:val="00EB3FB2"/>
    <w:rPr>
      <w:rFonts w:ascii="Times New Roman" w:hAnsi="Times New Roman"/>
      <w:color w:val="000000"/>
      <w:sz w:val="24"/>
    </w:rPr>
  </w:style>
  <w:style w:type="character" w:customStyle="1" w:styleId="ListLabel2">
    <w:name w:val="ListLabel 2"/>
    <w:qFormat/>
    <w:rsid w:val="00EB3FB2"/>
    <w:rPr>
      <w:sz w:val="20"/>
    </w:rPr>
  </w:style>
  <w:style w:type="character" w:customStyle="1" w:styleId="ListLabel3">
    <w:name w:val="ListLabel 3"/>
    <w:qFormat/>
    <w:rsid w:val="00EB3FB2"/>
    <w:rPr>
      <w:sz w:val="20"/>
    </w:rPr>
  </w:style>
  <w:style w:type="character" w:customStyle="1" w:styleId="ListLabel4">
    <w:name w:val="ListLabel 4"/>
    <w:qFormat/>
    <w:rsid w:val="00EB3FB2"/>
    <w:rPr>
      <w:sz w:val="20"/>
    </w:rPr>
  </w:style>
  <w:style w:type="character" w:customStyle="1" w:styleId="ListLabel5">
    <w:name w:val="ListLabel 5"/>
    <w:qFormat/>
    <w:rsid w:val="00EB3FB2"/>
    <w:rPr>
      <w:sz w:val="20"/>
    </w:rPr>
  </w:style>
  <w:style w:type="character" w:customStyle="1" w:styleId="ListLabel6">
    <w:name w:val="ListLabel 6"/>
    <w:qFormat/>
    <w:rsid w:val="00EB3FB2"/>
    <w:rPr>
      <w:sz w:val="20"/>
    </w:rPr>
  </w:style>
  <w:style w:type="character" w:customStyle="1" w:styleId="ListLabel7">
    <w:name w:val="ListLabel 7"/>
    <w:qFormat/>
    <w:rsid w:val="00EB3FB2"/>
    <w:rPr>
      <w:sz w:val="20"/>
    </w:rPr>
  </w:style>
  <w:style w:type="character" w:customStyle="1" w:styleId="ListLabel8">
    <w:name w:val="ListLabel 8"/>
    <w:qFormat/>
    <w:rsid w:val="00EB3FB2"/>
    <w:rPr>
      <w:sz w:val="20"/>
    </w:rPr>
  </w:style>
  <w:style w:type="character" w:customStyle="1" w:styleId="ListLabel9">
    <w:name w:val="ListLabel 9"/>
    <w:qFormat/>
    <w:rsid w:val="00EB3FB2"/>
    <w:rPr>
      <w:sz w:val="20"/>
    </w:rPr>
  </w:style>
  <w:style w:type="character" w:customStyle="1" w:styleId="ListLabel10">
    <w:name w:val="ListLabel 10"/>
    <w:qFormat/>
    <w:rsid w:val="00EB3FB2"/>
    <w:rPr>
      <w:sz w:val="20"/>
    </w:rPr>
  </w:style>
  <w:style w:type="paragraph" w:styleId="a9">
    <w:name w:val="Title"/>
    <w:basedOn w:val="a"/>
    <w:next w:val="aa"/>
    <w:qFormat/>
    <w:rsid w:val="00EB3FB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rsid w:val="00EB3FB2"/>
    <w:pPr>
      <w:spacing w:after="140" w:line="288" w:lineRule="auto"/>
    </w:pPr>
  </w:style>
  <w:style w:type="paragraph" w:styleId="ab">
    <w:name w:val="List"/>
    <w:basedOn w:val="aa"/>
    <w:rsid w:val="00EB3FB2"/>
    <w:rPr>
      <w:rFonts w:cs="FreeSans"/>
    </w:rPr>
  </w:style>
  <w:style w:type="paragraph" w:styleId="ac">
    <w:name w:val="caption"/>
    <w:basedOn w:val="a"/>
    <w:qFormat/>
    <w:rsid w:val="00EB3FB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rsid w:val="00EB3FB2"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qFormat/>
    <w:rsid w:val="00AE42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Quote"/>
    <w:basedOn w:val="a"/>
    <w:link w:val="21"/>
    <w:uiPriority w:val="29"/>
    <w:qFormat/>
    <w:rsid w:val="00AE4232"/>
    <w:rPr>
      <w:i/>
      <w:iCs/>
      <w:color w:val="000000" w:themeColor="text1"/>
    </w:rPr>
  </w:style>
  <w:style w:type="paragraph" w:styleId="af0">
    <w:name w:val="Intense Quote"/>
    <w:basedOn w:val="a"/>
    <w:uiPriority w:val="30"/>
    <w:qFormat/>
    <w:rsid w:val="00AE423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1">
    <w:name w:val="Balloon Text"/>
    <w:basedOn w:val="a"/>
    <w:uiPriority w:val="99"/>
    <w:semiHidden/>
    <w:unhideWhenUsed/>
    <w:qFormat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EB3B13"/>
  </w:style>
  <w:style w:type="paragraph" w:styleId="af3">
    <w:name w:val="header"/>
    <w:basedOn w:val="a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styleId="af5">
    <w:name w:val="Hyperlink"/>
    <w:basedOn w:val="a0"/>
    <w:uiPriority w:val="99"/>
    <w:unhideWhenUsed/>
    <w:rsid w:val="00C72970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334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55;\&#1064;&#1072;&#1073;&#1083;&#1086;&#1085;%20&#1086;&#1090;&#1095;&#1077;&#1090;&#1072;%20&#1059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704F2-A268-4418-9A67-5D01F970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УП.dotx</Template>
  <TotalTime>250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subject/>
  <dc:creator>admin</dc:creator>
  <dc:description/>
  <cp:lastModifiedBy>Rostislav Isakov</cp:lastModifiedBy>
  <cp:revision>27</cp:revision>
  <dcterms:created xsi:type="dcterms:W3CDTF">2020-10-12T06:49:00Z</dcterms:created>
  <dcterms:modified xsi:type="dcterms:W3CDTF">2021-03-15T16:30:00Z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